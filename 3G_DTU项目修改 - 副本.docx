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CB" w:rsidRPr="00353320" w:rsidRDefault="004566CB" w:rsidP="00353320">
      <w:pPr>
        <w:jc w:val="center"/>
        <w:rPr>
          <w:sz w:val="32"/>
          <w:szCs w:val="32"/>
        </w:rPr>
      </w:pPr>
      <w:r w:rsidRPr="00353320">
        <w:rPr>
          <w:sz w:val="32"/>
          <w:szCs w:val="32"/>
        </w:rPr>
        <w:t>IAP</w:t>
      </w:r>
      <w:r w:rsidRPr="00353320">
        <w:rPr>
          <w:rFonts w:hint="eastAsia"/>
          <w:sz w:val="32"/>
          <w:szCs w:val="32"/>
        </w:rPr>
        <w:t>升级概要</w:t>
      </w:r>
    </w:p>
    <w:p w:rsidR="004566CB" w:rsidRDefault="004566CB" w:rsidP="00353320">
      <w:pPr>
        <w:numPr>
          <w:ilvl w:val="0"/>
          <w:numId w:val="2"/>
        </w:numPr>
      </w:pPr>
      <w:r>
        <w:rPr>
          <w:rFonts w:hint="eastAsia"/>
        </w:rPr>
        <w:t>打开</w:t>
      </w:r>
      <w:r>
        <w:t>(</w:t>
      </w:r>
      <w:r>
        <w:rPr>
          <w:rFonts w:hint="eastAsia"/>
        </w:rPr>
        <w:t>确保</w:t>
      </w:r>
      <w:r>
        <w:t xml:space="preserve"> DTU</w:t>
      </w:r>
      <w:r>
        <w:rPr>
          <w:rFonts w:hint="eastAsia"/>
        </w:rPr>
        <w:t>模块是未上电的</w:t>
      </w:r>
      <w:r>
        <w:t>)</w:t>
      </w:r>
    </w:p>
    <w:p w:rsidR="004566CB" w:rsidRDefault="004566CB" w:rsidP="00353320">
      <w:pPr>
        <w:ind w:firstLineChars="400" w:firstLine="8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69pt">
            <v:imagedata r:id="rId5" o:title=""/>
          </v:shape>
        </w:pict>
      </w:r>
    </w:p>
    <w:p w:rsidR="004566CB" w:rsidRDefault="004566CB" w:rsidP="00353320">
      <w:r>
        <w:t xml:space="preserve">2.  </w:t>
      </w:r>
      <w:r>
        <w:rPr>
          <w:rFonts w:hint="eastAsia"/>
        </w:rPr>
        <w:t>按“取消”键</w:t>
      </w:r>
    </w:p>
    <w:p w:rsidR="004566CB" w:rsidRDefault="004566CB">
      <w:r w:rsidRPr="00353320">
        <w:t xml:space="preserve"> </w:t>
      </w:r>
      <w:r>
        <w:pict>
          <v:shape id="_x0000_i1026" type="#_x0000_t75" style="width:306.75pt;height:206.25pt">
            <v:imagedata r:id="rId6" o:title=""/>
          </v:shape>
        </w:pict>
      </w:r>
    </w:p>
    <w:p w:rsidR="004566CB" w:rsidRDefault="004566CB">
      <w:pPr>
        <w:rPr>
          <w:rFonts w:eastAsia="Times New Roman"/>
        </w:rPr>
      </w:pPr>
      <w:r>
        <w:t>3.</w:t>
      </w:r>
      <w:r>
        <w:rPr>
          <w:rFonts w:hint="eastAsia"/>
        </w:rPr>
        <w:t>点击打开文件夹的图标</w:t>
      </w:r>
      <w:r>
        <w:rPr>
          <w:noProof/>
        </w:rPr>
      </w:r>
      <w:r>
        <w:pict>
          <v:group id="_x0000_s1026" editas="canvas" style="width:99pt;height:70.2pt;mso-position-horizontal-relative:char;mso-position-vertical-relative:line" coordorigin="2358,6948" coordsize="1722,1223">
            <o:lock v:ext="edit" aspectratio="t"/>
            <v:shape id="_x0000_s1027" type="#_x0000_t75" style="position:absolute;left:2358;top:6948;width:1722;height:1223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4566CB" w:rsidRDefault="004566CB">
      <w:r>
        <w:rPr>
          <w:noProof/>
        </w:rPr>
        <w:pict>
          <v:line id="_x0000_s1028" style="position:absolute;left:0;text-align:left;flip:x y;z-index:251655680" from="27pt,23.4pt" to="54pt,46.8pt">
            <v:stroke endarrow="block"/>
          </v:line>
        </w:pict>
      </w:r>
      <w:r>
        <w:pict>
          <v:shape id="_x0000_i1028" type="#_x0000_t75" style="width:80.25pt;height:37.5pt">
            <v:imagedata r:id="rId7" o:title=""/>
          </v:shape>
        </w:pict>
      </w:r>
    </w:p>
    <w:p w:rsidR="004566CB" w:rsidRDefault="004566CB"/>
    <w:p w:rsidR="004566CB" w:rsidRDefault="004566CB">
      <w:r>
        <w:t>4.</w:t>
      </w:r>
      <w:r>
        <w:rPr>
          <w:rFonts w:hint="eastAsia"/>
        </w:rPr>
        <w:t>选中图片中的文件，按“打开”键。</w:t>
      </w:r>
    </w:p>
    <w:p w:rsidR="004566CB" w:rsidRDefault="004566CB" w:rsidP="00DB7A9C">
      <w:pPr>
        <w:ind w:firstLineChars="300" w:firstLine="630"/>
      </w:pPr>
      <w:r w:rsidRPr="00DB7A9C">
        <w:t xml:space="preserve"> </w:t>
      </w:r>
      <w:r>
        <w:pict>
          <v:shape id="_x0000_i1029" type="#_x0000_t75" style="width:265.5pt;height:167.25pt">
            <v:imagedata r:id="rId8" o:title=""/>
          </v:shape>
        </w:pict>
      </w:r>
    </w:p>
    <w:p w:rsidR="004566CB" w:rsidRDefault="004566CB" w:rsidP="001A1765">
      <w:r>
        <w:t>5.</w:t>
      </w:r>
      <w:r>
        <w:rPr>
          <w:rFonts w:hint="eastAsia"/>
        </w:rPr>
        <w:t>确保</w:t>
      </w:r>
      <w:r>
        <w:t>usb</w:t>
      </w:r>
      <w:r>
        <w:rPr>
          <w:rFonts w:hint="eastAsia"/>
        </w:rPr>
        <w:t>通信线是插在</w:t>
      </w:r>
      <w:r>
        <w:t>DTU</w:t>
      </w:r>
      <w:r>
        <w:rPr>
          <w:rFonts w:hint="eastAsia"/>
        </w:rPr>
        <w:t>板跟电脑的。</w:t>
      </w:r>
    </w:p>
    <w:p w:rsidR="004566CB" w:rsidRDefault="004566CB" w:rsidP="001A1765">
      <w:r>
        <w:rPr>
          <w:noProof/>
        </w:rPr>
        <w:pict>
          <v:line id="_x0000_s1029" style="position:absolute;left:0;text-align:left;z-index:251657728" from="9pt,85.8pt" to="36pt,101.4pt">
            <v:stroke endarrow="block"/>
          </v:line>
        </w:pict>
      </w:r>
      <w:r>
        <w:rPr>
          <w:noProof/>
        </w:rPr>
        <w:pict>
          <v:line id="_x0000_s1030" style="position:absolute;left:0;text-align:left;flip:y;z-index:251656704" from="126pt,109.2pt" to="2in,148.2pt">
            <v:stroke endarrow="block"/>
          </v:line>
        </w:pict>
      </w:r>
      <w:r w:rsidRPr="001A1765">
        <w:rPr>
          <w:rFonts w:eastAsia="Times New Roman"/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1A1765">
        <w:pict>
          <v:shape id="_x0000_i1030" type="#_x0000_t75" style="width:172.5pt;height:163.5pt">
            <v:imagedata r:id="rId9" o:title=""/>
          </v:shape>
        </w:pict>
      </w:r>
    </w:p>
    <w:p w:rsidR="004566CB" w:rsidRDefault="004566CB" w:rsidP="001A1765"/>
    <w:p w:rsidR="004566CB" w:rsidRDefault="004566CB" w:rsidP="001A1765">
      <w:r>
        <w:t>6.</w:t>
      </w:r>
      <w:r>
        <w:rPr>
          <w:rFonts w:hint="eastAsia"/>
        </w:rPr>
        <w:t>鼠标右键点击我的电脑，点击“管理”</w:t>
      </w:r>
    </w:p>
    <w:p w:rsidR="004566CB" w:rsidRPr="001A1765" w:rsidRDefault="004566CB" w:rsidP="00BE7878">
      <w:r>
        <w:t>7.</w:t>
      </w:r>
      <w:r>
        <w:rPr>
          <w:rFonts w:hint="eastAsia"/>
        </w:rPr>
        <w:t>点击“设备管理器”</w:t>
      </w:r>
      <w:r w:rsidRPr="00BE7878">
        <w:t xml:space="preserve"> </w:t>
      </w:r>
      <w:r>
        <w:rPr>
          <w:rFonts w:hint="eastAsia"/>
        </w:rPr>
        <w:t>通过查找对应的</w:t>
      </w:r>
      <w:r>
        <w:t xml:space="preserve"> COM </w:t>
      </w:r>
      <w:r>
        <w:rPr>
          <w:rFonts w:hint="eastAsia"/>
        </w:rPr>
        <w:t>口</w:t>
      </w:r>
      <w:r>
        <w:t xml:space="preserve"> </w:t>
      </w:r>
      <w:r>
        <w:rPr>
          <w:rFonts w:hint="eastAsia"/>
        </w:rPr>
        <w:t>例如</w:t>
      </w:r>
      <w:r>
        <w:t xml:space="preserve"> </w:t>
      </w:r>
      <w:r>
        <w:rPr>
          <w:rFonts w:hint="eastAsia"/>
        </w:rPr>
        <w:t>我电脑显示“</w:t>
      </w:r>
      <w:r>
        <w:t>COM5</w:t>
      </w:r>
      <w:r>
        <w:rPr>
          <w:rFonts w:hint="eastAsia"/>
        </w:rPr>
        <w:t>”</w:t>
      </w:r>
    </w:p>
    <w:p w:rsidR="004566CB" w:rsidRPr="00BE7878" w:rsidRDefault="004566CB" w:rsidP="001A1765"/>
    <w:p w:rsidR="004566CB" w:rsidRDefault="004566CB" w:rsidP="001A1765">
      <w:r>
        <w:pict>
          <v:shape id="_x0000_i1031" type="#_x0000_t75" style="width:414pt;height:228.75pt">
            <v:imagedata r:id="rId10" o:title=""/>
          </v:shape>
        </w:pict>
      </w:r>
    </w:p>
    <w:p w:rsidR="004566CB" w:rsidRDefault="004566CB" w:rsidP="00BE7878"/>
    <w:p w:rsidR="004566CB" w:rsidRDefault="004566CB" w:rsidP="00BE7878">
      <w:r>
        <w:t>8.</w:t>
      </w:r>
      <w:r>
        <w:rPr>
          <w:rFonts w:hint="eastAsia"/>
        </w:rPr>
        <w:t>点击“断开”按钮，</w:t>
      </w:r>
    </w:p>
    <w:p w:rsidR="004566CB" w:rsidRDefault="004566CB" w:rsidP="00BE7878">
      <w:r>
        <w:rPr>
          <w:noProof/>
        </w:rPr>
        <w:pict>
          <v:line id="_x0000_s1031" style="position:absolute;left:0;text-align:left;flip:x y;z-index:251658752" from="45pt,54.6pt" to="1in,78pt">
            <v:stroke endarrow="block"/>
          </v:line>
        </w:pict>
      </w:r>
      <w:r w:rsidRPr="00BE7878">
        <w:t xml:space="preserve"> </w:t>
      </w:r>
      <w:r>
        <w:pict>
          <v:shape id="_x0000_i1032" type="#_x0000_t75" style="width:421.5pt;height:138pt">
            <v:imagedata r:id="rId11" o:title=""/>
          </v:shape>
        </w:pict>
      </w:r>
    </w:p>
    <w:p w:rsidR="004566CB" w:rsidRDefault="004566CB" w:rsidP="00DB7A9C">
      <w:pPr>
        <w:ind w:firstLineChars="300" w:firstLine="630"/>
      </w:pPr>
    </w:p>
    <w:p w:rsidR="004566CB" w:rsidRDefault="004566CB" w:rsidP="00BE7878">
      <w:r>
        <w:t>9.</w:t>
      </w:r>
      <w:r>
        <w:rPr>
          <w:rFonts w:hint="eastAsia"/>
        </w:rPr>
        <w:t>点击文件选择属性</w:t>
      </w:r>
    </w:p>
    <w:p w:rsidR="004566CB" w:rsidRDefault="004566CB" w:rsidP="00BE7878">
      <w:r>
        <w:pict>
          <v:shape id="_x0000_i1033" type="#_x0000_t75" style="width:190.5pt;height:197.25pt">
            <v:imagedata r:id="rId12" o:title=""/>
          </v:shape>
        </w:pict>
      </w:r>
    </w:p>
    <w:p w:rsidR="004566CB" w:rsidRDefault="004566CB" w:rsidP="00BE7878">
      <w:r>
        <w:t>10.</w:t>
      </w:r>
      <w:r>
        <w:rPr>
          <w:rFonts w:hint="eastAsia"/>
        </w:rPr>
        <w:t>点击“配置”</w:t>
      </w:r>
    </w:p>
    <w:p w:rsidR="004566CB" w:rsidRDefault="004566CB" w:rsidP="00BE7878">
      <w:r>
        <w:pict>
          <v:shape id="_x0000_i1034" type="#_x0000_t75" style="width:411.75pt;height:265.5pt">
            <v:imagedata r:id="rId13" o:title=""/>
          </v:shape>
        </w:pict>
      </w:r>
    </w:p>
    <w:p w:rsidR="004566CB" w:rsidRDefault="004566CB" w:rsidP="00BE7878"/>
    <w:p w:rsidR="004566CB" w:rsidRDefault="004566CB" w:rsidP="00BE7878"/>
    <w:p w:rsidR="004566CB" w:rsidRDefault="004566CB" w:rsidP="00BE7878"/>
    <w:p w:rsidR="004566CB" w:rsidRDefault="004566CB" w:rsidP="00BE7878"/>
    <w:p w:rsidR="004566CB" w:rsidRDefault="004566CB" w:rsidP="00BE7878"/>
    <w:p w:rsidR="004566CB" w:rsidRDefault="004566CB" w:rsidP="00BE7878"/>
    <w:p w:rsidR="004566CB" w:rsidRDefault="004566CB" w:rsidP="00BE7878"/>
    <w:p w:rsidR="004566CB" w:rsidRDefault="004566CB" w:rsidP="00BE7878"/>
    <w:p w:rsidR="004566CB" w:rsidRDefault="004566CB" w:rsidP="00BE7878"/>
    <w:p w:rsidR="004566CB" w:rsidRDefault="004566CB" w:rsidP="00BE7878"/>
    <w:p w:rsidR="004566CB" w:rsidRDefault="004566CB" w:rsidP="00BE7878"/>
    <w:p w:rsidR="004566CB" w:rsidRDefault="004566CB" w:rsidP="00BE7878">
      <w:r>
        <w:t>11.</w:t>
      </w:r>
      <w:r>
        <w:rPr>
          <w:rFonts w:hint="eastAsia"/>
        </w:rPr>
        <w:t>将配置按以下的数值对应起来</w:t>
      </w:r>
      <w:r>
        <w:t xml:space="preserve"> </w:t>
      </w:r>
      <w:r>
        <w:rPr>
          <w:rFonts w:hint="eastAsia"/>
        </w:rPr>
        <w:t>按“确定”</w:t>
      </w:r>
    </w:p>
    <w:p w:rsidR="004566CB" w:rsidRDefault="004566CB" w:rsidP="00BE7878">
      <w:r>
        <w:pict>
          <v:shape id="_x0000_i1035" type="#_x0000_t75" style="width:188.25pt;height:239.25pt">
            <v:imagedata r:id="rId14" o:title=""/>
          </v:shape>
        </w:pict>
      </w:r>
    </w:p>
    <w:p w:rsidR="004566CB" w:rsidRDefault="004566CB" w:rsidP="00BE7878"/>
    <w:p w:rsidR="004566CB" w:rsidRDefault="004566CB" w:rsidP="00BE7878"/>
    <w:p w:rsidR="004566CB" w:rsidRDefault="004566CB">
      <w:r>
        <w:t>12.</w:t>
      </w:r>
      <w:r>
        <w:rPr>
          <w:rFonts w:hint="eastAsia"/>
        </w:rPr>
        <w:t>上电前先按住黑色的那个按钮</w:t>
      </w:r>
      <w:r>
        <w:t>(</w:t>
      </w:r>
      <w:r>
        <w:rPr>
          <w:rFonts w:hint="eastAsia"/>
        </w:rPr>
        <w:t>由于我们有加外壳，请用较长的例如镊子的东西往外壳车标记“</w:t>
      </w:r>
      <w:r>
        <w:t>Reset</w:t>
      </w:r>
      <w:r>
        <w:rPr>
          <w:rFonts w:hint="eastAsia"/>
        </w:rPr>
        <w:t>”下的那个小圆孔捅进去。</w:t>
      </w:r>
      <w:r>
        <w:t>)</w:t>
      </w:r>
    </w:p>
    <w:p w:rsidR="004566CB" w:rsidRDefault="004566CB" w:rsidP="00DB7A9C">
      <w:pPr>
        <w:ind w:firstLineChars="200" w:firstLine="420"/>
      </w:pPr>
      <w:r w:rsidRPr="00353320">
        <w:pict>
          <v:shape id="_x0000_i1036" type="#_x0000_t75" style="width:240pt;height:180pt">
            <v:imagedata r:id="rId15" o:title=""/>
          </v:shape>
        </w:pict>
      </w:r>
    </w:p>
    <w:p w:rsidR="004566CB" w:rsidRDefault="004566CB" w:rsidP="00DB7A9C">
      <w:r>
        <w:t>13.DTU</w:t>
      </w:r>
      <w:r>
        <w:rPr>
          <w:rFonts w:hint="eastAsia"/>
        </w:rPr>
        <w:t>板子上电，超级终端会显示</w:t>
      </w:r>
    </w:p>
    <w:p w:rsidR="004566CB" w:rsidRDefault="004566CB" w:rsidP="00DB7A9C">
      <w:r>
        <w:t xml:space="preserve">   </w:t>
      </w:r>
      <w:r>
        <w:pict>
          <v:shape id="_x0000_i1037" type="#_x0000_t75" style="width:415.5pt;height:111.75pt">
            <v:imagedata r:id="rId16" o:title=""/>
          </v:shape>
        </w:pict>
      </w:r>
    </w:p>
    <w:p w:rsidR="004566CB" w:rsidRDefault="004566CB" w:rsidP="00DB7A9C">
      <w:r>
        <w:t>14.</w:t>
      </w:r>
      <w:r>
        <w:rPr>
          <w:rFonts w:hint="eastAsia"/>
        </w:rPr>
        <w:t>在键盘上按“</w:t>
      </w:r>
      <w:r>
        <w:t>1</w:t>
      </w:r>
      <w:r>
        <w:rPr>
          <w:rFonts w:hint="eastAsia"/>
        </w:rPr>
        <w:t>”这个键。超级终端会显示</w:t>
      </w:r>
      <w:r>
        <w:t>C C C</w:t>
      </w:r>
      <w:r>
        <w:rPr>
          <w:rFonts w:hint="eastAsia"/>
        </w:rPr>
        <w:t>等字符串</w:t>
      </w:r>
      <w:r>
        <w:t xml:space="preserve"> </w:t>
      </w:r>
      <w:r>
        <w:rPr>
          <w:rFonts w:hint="eastAsia"/>
        </w:rPr>
        <w:t>表示进入升级状态</w:t>
      </w:r>
    </w:p>
    <w:p w:rsidR="004566CB" w:rsidRDefault="004566CB" w:rsidP="00DB7A9C">
      <w:r>
        <w:t xml:space="preserve">  </w:t>
      </w:r>
      <w:r>
        <w:pict>
          <v:shape id="_x0000_i1038" type="#_x0000_t75" style="width:414.75pt;height:135pt">
            <v:imagedata r:id="rId17" o:title=""/>
          </v:shape>
        </w:pict>
      </w:r>
    </w:p>
    <w:p w:rsidR="004566CB" w:rsidRDefault="004566CB" w:rsidP="00DB7A9C">
      <w:r>
        <w:t>15.</w:t>
      </w:r>
      <w:r w:rsidRPr="001A1765">
        <w:t xml:space="preserve"> </w:t>
      </w:r>
      <w:r>
        <w:rPr>
          <w:rFonts w:hint="eastAsia"/>
        </w:rPr>
        <w:t>鼠标点击“传送按钮”</w:t>
      </w:r>
    </w:p>
    <w:p w:rsidR="004566CB" w:rsidRDefault="004566CB" w:rsidP="00DB7A9C">
      <w:r>
        <w:pict>
          <v:shape id="_x0000_i1039" type="#_x0000_t75" style="width:286.5pt;height:49.5pt">
            <v:imagedata r:id="rId18" o:title=""/>
          </v:shape>
        </w:pict>
      </w:r>
    </w:p>
    <w:p w:rsidR="004566CB" w:rsidRDefault="004566CB" w:rsidP="00DB7A9C"/>
    <w:p w:rsidR="004566CB" w:rsidRDefault="004566CB" w:rsidP="00DB7A9C"/>
    <w:p w:rsidR="004566CB" w:rsidRDefault="004566CB" w:rsidP="00DB7A9C"/>
    <w:p w:rsidR="004566CB" w:rsidRDefault="004566CB" w:rsidP="00DB7A9C">
      <w:r>
        <w:t>16.</w:t>
      </w:r>
      <w:r>
        <w:rPr>
          <w:rFonts w:hint="eastAsia"/>
        </w:rPr>
        <w:t>点击发送文件</w:t>
      </w:r>
    </w:p>
    <w:p w:rsidR="004566CB" w:rsidRDefault="004566CB" w:rsidP="00DB7A9C">
      <w:r>
        <w:pict>
          <v:shape id="_x0000_i1040" type="#_x0000_t75" style="width:181.5pt;height:155.25pt">
            <v:imagedata r:id="rId19" o:title=""/>
          </v:shape>
        </w:pict>
      </w:r>
    </w:p>
    <w:p w:rsidR="004566CB" w:rsidRDefault="004566CB" w:rsidP="00DB7A9C">
      <w:r>
        <w:t>17.</w:t>
      </w:r>
      <w:r>
        <w:rPr>
          <w:rFonts w:hint="eastAsia"/>
        </w:rPr>
        <w:t>选中</w:t>
      </w:r>
      <w:r>
        <w:t>Ymodem</w:t>
      </w:r>
      <w:r>
        <w:rPr>
          <w:rFonts w:hint="eastAsia"/>
        </w:rPr>
        <w:t>协议，浏览找到我们要用的“</w:t>
      </w:r>
      <w:r>
        <w:t>BIN</w:t>
      </w:r>
      <w:r>
        <w:rPr>
          <w:rFonts w:hint="eastAsia"/>
        </w:rPr>
        <w:t>”后缀的文件</w:t>
      </w:r>
      <w:r>
        <w:t xml:space="preserve"> </w:t>
      </w:r>
      <w:r>
        <w:rPr>
          <w:rFonts w:hint="eastAsia"/>
        </w:rPr>
        <w:t>点击发送</w:t>
      </w:r>
    </w:p>
    <w:p w:rsidR="004566CB" w:rsidRDefault="004566CB" w:rsidP="00DB7A9C">
      <w:r>
        <w:pict>
          <v:shape id="_x0000_i1041" type="#_x0000_t75" style="width:277.5pt;height:197.25pt">
            <v:imagedata r:id="rId20" o:title=""/>
          </v:shape>
        </w:pict>
      </w:r>
    </w:p>
    <w:p w:rsidR="004566CB" w:rsidRDefault="004566CB" w:rsidP="00DB7A9C"/>
    <w:p w:rsidR="004566CB" w:rsidRDefault="004566CB" w:rsidP="00DB7A9C">
      <w:r>
        <w:t xml:space="preserve">18. </w:t>
      </w:r>
      <w:r>
        <w:rPr>
          <w:rFonts w:hint="eastAsia"/>
        </w:rPr>
        <w:t>发送界面</w:t>
      </w:r>
    </w:p>
    <w:p w:rsidR="004566CB" w:rsidRDefault="004566CB" w:rsidP="00DB7A9C">
      <w:r>
        <w:t xml:space="preserve">   </w:t>
      </w:r>
      <w:r>
        <w:pict>
          <v:shape id="_x0000_i1042" type="#_x0000_t75" style="width:324pt;height:213pt">
            <v:imagedata r:id="rId21" o:title=""/>
          </v:shape>
        </w:pict>
      </w:r>
    </w:p>
    <w:p w:rsidR="004566CB" w:rsidRDefault="004566CB" w:rsidP="00DB7A9C"/>
    <w:p w:rsidR="004566CB" w:rsidRDefault="004566CB" w:rsidP="00DB7A9C"/>
    <w:p w:rsidR="004566CB" w:rsidRDefault="004566CB" w:rsidP="00DB7A9C"/>
    <w:p w:rsidR="004566CB" w:rsidRDefault="004566CB" w:rsidP="00DB7A9C"/>
    <w:p w:rsidR="004566CB" w:rsidRDefault="004566CB" w:rsidP="00DB7A9C">
      <w:r>
        <w:t>19.</w:t>
      </w:r>
      <w:r>
        <w:rPr>
          <w:rFonts w:hint="eastAsia"/>
        </w:rPr>
        <w:t>发送完成</w:t>
      </w:r>
      <w:r>
        <w:t xml:space="preserve"> </w:t>
      </w:r>
      <w:r>
        <w:rPr>
          <w:rFonts w:hint="eastAsia"/>
        </w:rPr>
        <w:t>按“</w:t>
      </w:r>
      <w:r>
        <w:t>3</w:t>
      </w:r>
      <w:r>
        <w:rPr>
          <w:rFonts w:hint="eastAsia"/>
        </w:rPr>
        <w:t>”进入运行模式，固件升级完成。</w:t>
      </w:r>
    </w:p>
    <w:p w:rsidR="004566CB" w:rsidRDefault="004566CB" w:rsidP="00DB7A9C">
      <w:r>
        <w:pict>
          <v:shape id="_x0000_i1043" type="#_x0000_t75" style="width:414.75pt;height:201pt">
            <v:imagedata r:id="rId22" o:title=""/>
          </v:shape>
        </w:pict>
      </w:r>
    </w:p>
    <w:p w:rsidR="004566CB" w:rsidRDefault="004566CB"/>
    <w:p w:rsidR="004566CB" w:rsidRDefault="004566CB">
      <w:pPr>
        <w:rPr>
          <w:rFonts w:ascii="宋体" w:cs="宋体"/>
          <w:sz w:val="24"/>
        </w:rPr>
      </w:pPr>
      <w:bookmarkStart w:id="0" w:name="_GoBack"/>
      <w:bookmarkEnd w:id="0"/>
    </w:p>
    <w:sectPr w:rsidR="004566CB" w:rsidSect="00B97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E40A4"/>
    <w:multiLevelType w:val="hybridMultilevel"/>
    <w:tmpl w:val="E4401B30"/>
    <w:lvl w:ilvl="0" w:tplc="56A2D9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59686EF9"/>
    <w:multiLevelType w:val="singleLevel"/>
    <w:tmpl w:val="59686EF9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4A3"/>
    <w:rsid w:val="001A1765"/>
    <w:rsid w:val="00353320"/>
    <w:rsid w:val="004566CB"/>
    <w:rsid w:val="005A6C67"/>
    <w:rsid w:val="008A1D3A"/>
    <w:rsid w:val="00AE1D3E"/>
    <w:rsid w:val="00B974A3"/>
    <w:rsid w:val="00BD7F48"/>
    <w:rsid w:val="00BE7878"/>
    <w:rsid w:val="00DB7A9C"/>
    <w:rsid w:val="00E828E6"/>
    <w:rsid w:val="00F034E4"/>
    <w:rsid w:val="516C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A3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uiPriority w:val="99"/>
    <w:rsid w:val="00B974A3"/>
    <w:rPr>
      <w:rFonts w:ascii="Arial" w:hAnsi="Arial" w:cs="Arial"/>
      <w:b/>
      <w:color w:val="2B35FD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42</TotalTime>
  <Pages>6</Pages>
  <Words>80</Words>
  <Characters>461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</dc:creator>
  <cp:keywords/>
  <dc:description/>
  <cp:lastModifiedBy>YiDong</cp:lastModifiedBy>
  <cp:revision>3</cp:revision>
  <dcterms:created xsi:type="dcterms:W3CDTF">2014-10-29T12:08:00Z</dcterms:created>
  <dcterms:modified xsi:type="dcterms:W3CDTF">2017-08-02T02:14:00Z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